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79" w:rsidRDefault="00706A0A">
      <w:bookmarkStart w:id="0" w:name="_GoBack"/>
      <w:bookmarkEnd w:id="0"/>
    </w:p>
    <w:sectPr w:rsidR="0052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0A"/>
    <w:rsid w:val="005B0C2F"/>
    <w:rsid w:val="00706A0A"/>
    <w:rsid w:val="00D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07878-59B2-4709-94F4-612C2D16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510300DD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Gillett</dc:creator>
  <cp:keywords/>
  <dc:description/>
  <cp:lastModifiedBy>Sam Gillett</cp:lastModifiedBy>
  <cp:revision>1</cp:revision>
  <dcterms:created xsi:type="dcterms:W3CDTF">2016-10-25T14:11:00Z</dcterms:created>
  <dcterms:modified xsi:type="dcterms:W3CDTF">2016-10-25T14:11:00Z</dcterms:modified>
</cp:coreProperties>
</file>